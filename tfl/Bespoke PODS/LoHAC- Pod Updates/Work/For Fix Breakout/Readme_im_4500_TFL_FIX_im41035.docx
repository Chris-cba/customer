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705CA" w:rsidP="00EB25B7">
      <w:pPr>
        <w:pStyle w:val="coverinfo"/>
      </w:pPr>
      <w:fldSimple w:instr=" DOCPROPERTY  $Product$  \* MERGEFORMAT ">
        <w:r w:rsidR="00B02D06">
          <w:t>Information Manager 4 (TFL)</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62248E"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Fix </w:t>
      </w:r>
      <w:r w:rsidR="001A5985" w:rsidRPr="001A5985">
        <w:t>im41035</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CF6772">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CF6772">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CF6772">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CF6772">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35447666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B02D06">
          <w:t>Information Manager 4 (TFL)</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B02D06">
          <w:t>v4.5.00</w:t>
        </w:r>
      </w:fldSimple>
      <w:r w:rsidR="004C74A8">
        <w:t xml:space="preserve"> Fix </w:t>
      </w:r>
      <w:r w:rsidR="0062248E">
        <w:t>8</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5447666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D705CA" w:rsidP="0070557B">
            <w:pPr>
              <w:pStyle w:val="TableText"/>
            </w:pPr>
            <w:fldSimple w:instr=" DOCPROPERTY  &quot;$Base Release$&quot;  \* MERGEFORMAT ">
              <w:r w:rsidR="00B02D06">
                <w:t>v4.5.00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B02D06" w:rsidP="0070557B">
            <w:pPr>
              <w:pStyle w:val="TableText"/>
            </w:pPr>
            <w:r>
              <w:t>CSL/TFL Deployment FIX 6</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B02D06">
            <w:pPr>
              <w:pStyle w:val="Default"/>
              <w:numPr>
                <w:ilvl w:val="0"/>
                <w:numId w:val="23"/>
              </w:numPr>
              <w:spacing w:after="240" w:line="276" w:lineRule="auto"/>
              <w:rPr>
                <w:sz w:val="16"/>
                <w:szCs w:val="16"/>
              </w:rPr>
            </w:pPr>
            <w:r w:rsidRPr="00B02D06">
              <w:rPr>
                <w:sz w:val="16"/>
                <w:szCs w:val="16"/>
              </w:rPr>
              <w:t>Unzip im_4500_tfl_</w:t>
            </w:r>
            <w:r w:rsidR="001A5985">
              <w:rPr>
                <w:sz w:val="16"/>
                <w:szCs w:val="16"/>
              </w:rPr>
              <w:t>fix_im41035</w:t>
            </w:r>
            <w:r w:rsidRPr="00B02D06">
              <w:rPr>
                <w:sz w:val="16"/>
                <w:szCs w:val="16"/>
              </w:rPr>
              <w:t>.</w:t>
            </w:r>
            <w:r w:rsidR="0062248E">
              <w:rPr>
                <w:sz w:val="16"/>
                <w:szCs w:val="16"/>
              </w:rPr>
              <w:t xml:space="preserve">zip to </w:t>
            </w:r>
            <w:proofErr w:type="spellStart"/>
            <w:r w:rsidR="0062248E">
              <w:rPr>
                <w:sz w:val="16"/>
                <w:szCs w:val="16"/>
              </w:rPr>
              <w:t>exor_base</w:t>
            </w:r>
            <w:proofErr w:type="spellEnd"/>
            <w:r w:rsidR="0062248E">
              <w:rPr>
                <w:sz w:val="16"/>
                <w:szCs w:val="16"/>
              </w:rPr>
              <w:t>\patches\</w:t>
            </w:r>
            <w:proofErr w:type="spellStart"/>
            <w:r w:rsidR="0062248E">
              <w:rPr>
                <w:sz w:val="16"/>
                <w:szCs w:val="16"/>
              </w:rPr>
              <w:t>im</w:t>
            </w:r>
            <w:proofErr w:type="spellEnd"/>
            <w:r w:rsidR="0062248E">
              <w:rPr>
                <w:sz w:val="16"/>
                <w:szCs w:val="16"/>
              </w:rPr>
              <w:t>\</w:t>
            </w:r>
            <w:r w:rsidR="001A5985">
              <w:rPr>
                <w:sz w:val="16"/>
                <w:szCs w:val="16"/>
              </w:rPr>
              <w:t>fix_im41035</w:t>
            </w:r>
          </w:p>
          <w:p w:rsidR="00B02D06" w:rsidRPr="00B02D06" w:rsidRDefault="00B02D06" w:rsidP="00B02D06">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Pr="00B02D06">
              <w:rPr>
                <w:sz w:val="16"/>
                <w:szCs w:val="16"/>
              </w:rPr>
              <w:t>im</w:t>
            </w:r>
            <w:proofErr w:type="spellEnd"/>
            <w:r w:rsidRPr="00B02D06">
              <w:rPr>
                <w:sz w:val="16"/>
                <w:szCs w:val="16"/>
              </w:rPr>
              <w:t>\im_4500_tfl_fix5\install folder as the working directory. At the pro</w:t>
            </w:r>
            <w:r>
              <w:rPr>
                <w:sz w:val="16"/>
                <w:szCs w:val="16"/>
              </w:rPr>
              <w:t>mpt type "START im_4500_tfl_</w:t>
            </w:r>
            <w:r w:rsidR="001A5985">
              <w:rPr>
                <w:sz w:val="16"/>
                <w:szCs w:val="16"/>
              </w:rPr>
              <w:t>fix_im41035</w:t>
            </w:r>
            <w:r w:rsidRPr="00B02D06">
              <w:rPr>
                <w:sz w:val="16"/>
                <w:szCs w:val="16"/>
              </w:rPr>
              <w:t>.sql" and press return.</w:t>
            </w:r>
          </w:p>
          <w:p w:rsidR="00EB25B7" w:rsidRPr="00B02D06" w:rsidRDefault="00B02D06" w:rsidP="00B02D06">
            <w:pPr>
              <w:pStyle w:val="TableText"/>
              <w:numPr>
                <w:ilvl w:val="0"/>
                <w:numId w:val="23"/>
              </w:numPr>
              <w:spacing w:after="240" w:line="276" w:lineRule="auto"/>
            </w:pPr>
            <w:r w:rsidRPr="00B02D06">
              <w:rPr>
                <w:szCs w:val="16"/>
              </w:rPr>
              <w:t>Exit SQL*PLUS.</w:t>
            </w:r>
          </w:p>
          <w:p w:rsidR="00B02D06" w:rsidRPr="00DF22DE" w:rsidRDefault="00B02D06" w:rsidP="00B02D06">
            <w:pPr>
              <w:pStyle w:val="TableText"/>
              <w:numPr>
                <w:ilvl w:val="0"/>
                <w:numId w:val="23"/>
              </w:numPr>
              <w:spacing w:after="240" w:line="276" w:lineRule="auto"/>
            </w:pPr>
            <w:r>
              <w:rPr>
                <w:szCs w:val="16"/>
              </w:rPr>
              <w:t>Review the log files for errors and report them to Bentley.</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447666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447666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1A5985">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1A5985">
        <w:trPr>
          <w:trHeight w:val="3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Rejected Work Orders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TOR</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Column does not take Task Order Status into account</w:t>
            </w:r>
          </w:p>
        </w:tc>
      </w:tr>
    </w:tbl>
    <w:p w:rsidR="00EB25B7" w:rsidRPr="00EB25B7" w:rsidRDefault="00EB25B7" w:rsidP="00EB25B7">
      <w:pPr>
        <w:rPr>
          <w:rFonts w:ascii="Calibri" w:hAnsi="Calibri" w:cs="Calibri"/>
          <w:sz w:val="16"/>
          <w:szCs w:val="16"/>
        </w:rPr>
      </w:pPr>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AC5" w:rsidRDefault="00A21AC5" w:rsidP="005569C1">
      <w:pPr>
        <w:spacing w:after="0" w:line="240" w:lineRule="auto"/>
      </w:pPr>
      <w:r>
        <w:separator/>
      </w:r>
    </w:p>
  </w:endnote>
  <w:endnote w:type="continuationSeparator" w:id="0">
    <w:p w:rsidR="00A21AC5" w:rsidRDefault="00A21AC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AC5" w:rsidRDefault="00A21AC5" w:rsidP="005569C1">
      <w:pPr>
        <w:spacing w:after="0" w:line="240" w:lineRule="auto"/>
      </w:pPr>
      <w:r>
        <w:separator/>
      </w:r>
    </w:p>
  </w:footnote>
  <w:footnote w:type="continuationSeparator" w:id="0">
    <w:p w:rsidR="00A21AC5" w:rsidRDefault="00A21AC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48696C32" wp14:editId="0F689BB9">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F6772">
            <w:t>15-May-13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CF6772">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96F0625" wp14:editId="434B83C5">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C47567">
          <w:r>
            <w:t>v4.5.00 Fix</w:t>
          </w:r>
          <w:r w:rsidR="001A5985">
            <w:t xml:space="preserve"> </w:t>
          </w:r>
          <w:r w:rsidR="001A5985" w:rsidRPr="001A5985">
            <w:t>im41035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FE1F45">
          <w:r>
            <w:t>Date</w:t>
          </w:r>
          <w:r w:rsidRPr="009E5C8E">
            <w:t xml:space="preserve">: </w:t>
          </w:r>
          <w:r w:rsidR="001A5985">
            <w:t>2013.05.15</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F6772">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F6772">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443F7"/>
    <w:rsid w:val="00044485"/>
    <w:rsid w:val="00063EB0"/>
    <w:rsid w:val="000A024F"/>
    <w:rsid w:val="000A6357"/>
    <w:rsid w:val="000D330F"/>
    <w:rsid w:val="001A5985"/>
    <w:rsid w:val="002B56A4"/>
    <w:rsid w:val="003A131E"/>
    <w:rsid w:val="004272BB"/>
    <w:rsid w:val="00452534"/>
    <w:rsid w:val="00480FB7"/>
    <w:rsid w:val="0048385A"/>
    <w:rsid w:val="004C74A8"/>
    <w:rsid w:val="005569C1"/>
    <w:rsid w:val="005A0CDB"/>
    <w:rsid w:val="005B2C60"/>
    <w:rsid w:val="0062248E"/>
    <w:rsid w:val="00685386"/>
    <w:rsid w:val="006E59F5"/>
    <w:rsid w:val="006F2262"/>
    <w:rsid w:val="0070557B"/>
    <w:rsid w:val="00725544"/>
    <w:rsid w:val="007A7B6A"/>
    <w:rsid w:val="00856594"/>
    <w:rsid w:val="00892D7A"/>
    <w:rsid w:val="008F6B2D"/>
    <w:rsid w:val="009C7820"/>
    <w:rsid w:val="00A21AC5"/>
    <w:rsid w:val="00AB1398"/>
    <w:rsid w:val="00AC5962"/>
    <w:rsid w:val="00AD36C2"/>
    <w:rsid w:val="00B02D06"/>
    <w:rsid w:val="00B27418"/>
    <w:rsid w:val="00BA1A5A"/>
    <w:rsid w:val="00BD1D49"/>
    <w:rsid w:val="00C47567"/>
    <w:rsid w:val="00CE7841"/>
    <w:rsid w:val="00CF6772"/>
    <w:rsid w:val="00D6476A"/>
    <w:rsid w:val="00D705CA"/>
    <w:rsid w:val="00D76388"/>
    <w:rsid w:val="00D900C4"/>
    <w:rsid w:val="00DD2E42"/>
    <w:rsid w:val="00DD653A"/>
    <w:rsid w:val="00DF22DE"/>
    <w:rsid w:val="00E06828"/>
    <w:rsid w:val="00EB25B7"/>
    <w:rsid w:val="00EF37DC"/>
    <w:rsid w:val="00F54C82"/>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549F2-9AB4-4D45-BB06-5C75D3DB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62</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23</cp:revision>
  <cp:lastPrinted>2013-05-15T21:01:00Z</cp:lastPrinted>
  <dcterms:created xsi:type="dcterms:W3CDTF">2013-04-23T13:32:00Z</dcterms:created>
  <dcterms:modified xsi:type="dcterms:W3CDTF">2013-05-15T21:01:00Z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